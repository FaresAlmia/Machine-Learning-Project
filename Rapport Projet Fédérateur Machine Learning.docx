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F47F03" w14:textId="77777777" w:rsidR="00952F7D" w:rsidRPr="00CD3DA3" w:rsidRDefault="00DF198B" w:rsidP="00DF198B">
      <w:pPr>
        <w:pStyle w:val="GraphicAnchor"/>
        <w:rPr>
          <w:lang w:val="fr-FR"/>
        </w:rPr>
      </w:pPr>
      <w:r w:rsidRPr="00CD3DA3">
        <w:rPr>
          <w:noProof/>
          <w:lang w:val="fr-FR" w:eastAsia="en-AU"/>
        </w:rPr>
        <w:drawing>
          <wp:anchor distT="0" distB="0" distL="114300" distR="114300" simplePos="0" relativeHeight="251658240" behindDoc="1" locked="0" layoutInCell="1" allowOverlap="1" wp14:anchorId="28E637EE" wp14:editId="22FC5B9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CD3DA3" w14:paraId="409DCAF0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76B95FD1" w14:textId="77777777" w:rsidR="00DF198B" w:rsidRPr="00CD3DA3" w:rsidRDefault="00DF198B">
            <w:pPr>
              <w:rPr>
                <w:lang w:val="fr-FR"/>
              </w:rPr>
            </w:pPr>
          </w:p>
        </w:tc>
      </w:tr>
      <w:tr w:rsidR="00DF198B" w:rsidRPr="00CD3DA3" w14:paraId="2C698729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07F3654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B53DF87" w14:textId="06884CEA" w:rsidR="00DF198B" w:rsidRPr="00CD3DA3" w:rsidRDefault="003B230B" w:rsidP="00874FE7">
            <w:pPr>
              <w:pStyle w:val="Heading1"/>
              <w:rPr>
                <w:lang w:val="fr-FR"/>
              </w:rPr>
            </w:pPr>
            <w:r w:rsidRPr="00CD3DA3">
              <w:rPr>
                <w:lang w:val="fr-FR"/>
              </w:rPr>
              <w:t>Projet Fédérateur Machine Learning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BB2FB8F" w14:textId="77777777" w:rsidR="00DF198B" w:rsidRPr="00CD3DA3" w:rsidRDefault="00DF198B">
            <w:pPr>
              <w:rPr>
                <w:lang w:val="fr-FR"/>
              </w:rPr>
            </w:pPr>
          </w:p>
        </w:tc>
      </w:tr>
      <w:tr w:rsidR="00DF198B" w:rsidRPr="00CD3DA3" w14:paraId="661B39A2" w14:textId="77777777" w:rsidTr="003B230B">
        <w:trPr>
          <w:trHeight w:val="495"/>
        </w:trPr>
        <w:tc>
          <w:tcPr>
            <w:tcW w:w="1170" w:type="dxa"/>
          </w:tcPr>
          <w:p w14:paraId="677308C2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8460" w:type="dxa"/>
            <w:gridSpan w:val="7"/>
          </w:tcPr>
          <w:p w14:paraId="4323E4A6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1160" w:type="dxa"/>
          </w:tcPr>
          <w:p w14:paraId="53079CE7" w14:textId="77777777" w:rsidR="00DF198B" w:rsidRPr="00CD3DA3" w:rsidRDefault="00DF198B">
            <w:pPr>
              <w:rPr>
                <w:lang w:val="fr-FR"/>
              </w:rPr>
            </w:pPr>
          </w:p>
        </w:tc>
      </w:tr>
      <w:tr w:rsidR="00DF198B" w:rsidRPr="00CD3DA3" w14:paraId="009535D5" w14:textId="77777777" w:rsidTr="00185F4A">
        <w:trPr>
          <w:trHeight w:val="929"/>
        </w:trPr>
        <w:tc>
          <w:tcPr>
            <w:tcW w:w="2397" w:type="dxa"/>
            <w:gridSpan w:val="4"/>
          </w:tcPr>
          <w:p w14:paraId="3D7EF563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A98A244" w14:textId="77777777" w:rsidR="00DF198B" w:rsidRPr="00CD3DA3" w:rsidRDefault="00DF198B" w:rsidP="003B230B">
            <w:pPr>
              <w:rPr>
                <w:rFonts w:ascii="Georgia" w:hAnsi="Georgia"/>
                <w:sz w:val="48"/>
                <w:szCs w:val="48"/>
                <w:lang w:val="fr-FR"/>
              </w:rPr>
            </w:pPr>
          </w:p>
        </w:tc>
        <w:tc>
          <w:tcPr>
            <w:tcW w:w="2398" w:type="dxa"/>
            <w:gridSpan w:val="4"/>
          </w:tcPr>
          <w:p w14:paraId="5C95F998" w14:textId="77777777" w:rsidR="00DF198B" w:rsidRPr="00CD3DA3" w:rsidRDefault="00DF198B">
            <w:pPr>
              <w:rPr>
                <w:lang w:val="fr-FR"/>
              </w:rPr>
            </w:pPr>
          </w:p>
        </w:tc>
      </w:tr>
      <w:tr w:rsidR="00DF198B" w:rsidRPr="00BE3104" w14:paraId="436D9A5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73ED849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0FC534B" w14:textId="50121243" w:rsidR="003B230B" w:rsidRPr="00CD3DA3" w:rsidRDefault="003B230B" w:rsidP="003B230B">
            <w:pPr>
              <w:pStyle w:val="Heading2"/>
              <w:rPr>
                <w:lang w:val="fr-FR"/>
              </w:rPr>
            </w:pPr>
            <w:r w:rsidRPr="00CD3DA3">
              <w:rPr>
                <w:lang w:val="fr-FR"/>
              </w:rPr>
              <w:t>Réalisé par :</w:t>
            </w:r>
            <w:r w:rsidRPr="00CD3DA3">
              <w:rPr>
                <w:lang w:val="fr-FR"/>
              </w:rPr>
              <w:br/>
              <w:t xml:space="preserve">Emna </w:t>
            </w:r>
            <w:proofErr w:type="spellStart"/>
            <w:r w:rsidRPr="00CD3DA3">
              <w:rPr>
                <w:lang w:val="fr-FR"/>
              </w:rPr>
              <w:t>Tleilia</w:t>
            </w:r>
            <w:proofErr w:type="spellEnd"/>
            <w:r w:rsidRPr="00CD3DA3">
              <w:rPr>
                <w:lang w:val="fr-FR"/>
              </w:rPr>
              <w:br/>
              <w:t>Farès Almia</w:t>
            </w:r>
            <w:r w:rsidRPr="00CD3DA3">
              <w:rPr>
                <w:lang w:val="fr-FR"/>
              </w:rPr>
              <w:br/>
            </w:r>
            <w:r w:rsidRPr="00CD3DA3">
              <w:rPr>
                <w:lang w:val="fr-FR"/>
              </w:rPr>
              <w:br/>
              <w:t>Encadré par :</w:t>
            </w:r>
            <w:r w:rsidRPr="00CD3DA3">
              <w:rPr>
                <w:lang w:val="fr-FR"/>
              </w:rPr>
              <w:br/>
              <w:t xml:space="preserve">Mr. Slim </w:t>
            </w:r>
            <w:proofErr w:type="spellStart"/>
            <w:r w:rsidRPr="00CD3DA3">
              <w:rPr>
                <w:lang w:val="fr-FR"/>
              </w:rPr>
              <w:t>Zouaoui</w:t>
            </w:r>
            <w:proofErr w:type="spellEnd"/>
          </w:p>
        </w:tc>
        <w:tc>
          <w:tcPr>
            <w:tcW w:w="2398" w:type="dxa"/>
            <w:gridSpan w:val="4"/>
          </w:tcPr>
          <w:p w14:paraId="2B14437B" w14:textId="77777777" w:rsidR="00DF198B" w:rsidRPr="00CD3DA3" w:rsidRDefault="00DF198B">
            <w:pPr>
              <w:rPr>
                <w:lang w:val="fr-FR"/>
              </w:rPr>
            </w:pPr>
          </w:p>
        </w:tc>
      </w:tr>
      <w:tr w:rsidR="00DF198B" w:rsidRPr="00BE3104" w14:paraId="5C60AC4D" w14:textId="77777777" w:rsidTr="003B230B">
        <w:trPr>
          <w:trHeight w:val="5670"/>
        </w:trPr>
        <w:tc>
          <w:tcPr>
            <w:tcW w:w="2397" w:type="dxa"/>
            <w:gridSpan w:val="4"/>
            <w:vAlign w:val="bottom"/>
          </w:tcPr>
          <w:p w14:paraId="5EC75246" w14:textId="77777777" w:rsidR="00DF198B" w:rsidRPr="00CD3DA3" w:rsidRDefault="00DF198B" w:rsidP="003B230B">
            <w:pPr>
              <w:rPr>
                <w:lang w:val="fr-FR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3EF01B4" w14:textId="77777777" w:rsidR="00DF198B" w:rsidRPr="00CD3DA3" w:rsidRDefault="00DF198B" w:rsidP="00DF198B">
            <w:pPr>
              <w:rPr>
                <w:lang w:val="fr-FR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732137A5" w14:textId="77777777" w:rsidR="00DF198B" w:rsidRPr="00CD3DA3" w:rsidRDefault="00DF198B" w:rsidP="00DF198B">
            <w:pPr>
              <w:jc w:val="center"/>
              <w:rPr>
                <w:lang w:val="fr-FR"/>
              </w:rPr>
            </w:pPr>
          </w:p>
        </w:tc>
      </w:tr>
      <w:tr w:rsidR="00DF198B" w:rsidRPr="00BE3104" w14:paraId="18731F92" w14:textId="77777777" w:rsidTr="00185F4A">
        <w:tc>
          <w:tcPr>
            <w:tcW w:w="2340" w:type="dxa"/>
            <w:gridSpan w:val="3"/>
          </w:tcPr>
          <w:p w14:paraId="03BEED74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6120" w:type="dxa"/>
            <w:gridSpan w:val="3"/>
          </w:tcPr>
          <w:p w14:paraId="4EA828B2" w14:textId="77777777" w:rsidR="00DF198B" w:rsidRPr="00CD3DA3" w:rsidRDefault="00DF198B">
            <w:pPr>
              <w:rPr>
                <w:lang w:val="fr-FR"/>
              </w:rPr>
            </w:pPr>
          </w:p>
        </w:tc>
        <w:tc>
          <w:tcPr>
            <w:tcW w:w="2330" w:type="dxa"/>
            <w:gridSpan w:val="3"/>
          </w:tcPr>
          <w:p w14:paraId="242E1F4A" w14:textId="77777777" w:rsidR="00DF198B" w:rsidRPr="00CD3DA3" w:rsidRDefault="00DF198B">
            <w:pPr>
              <w:rPr>
                <w:lang w:val="fr-FR"/>
              </w:rPr>
            </w:pPr>
          </w:p>
        </w:tc>
      </w:tr>
    </w:tbl>
    <w:p w14:paraId="138ED4AC" w14:textId="77777777" w:rsidR="00DF198B" w:rsidRPr="00CD3DA3" w:rsidRDefault="00DF198B">
      <w:pPr>
        <w:rPr>
          <w:lang w:val="fr-FR"/>
        </w:rPr>
      </w:pPr>
    </w:p>
    <w:p w14:paraId="6981798A" w14:textId="77777777" w:rsidR="00DF198B" w:rsidRPr="00CD3DA3" w:rsidRDefault="002D2200" w:rsidP="002D2200">
      <w:pPr>
        <w:pStyle w:val="GraphicAnchor"/>
        <w:rPr>
          <w:lang w:val="fr-FR"/>
        </w:rPr>
      </w:pPr>
      <w:r w:rsidRPr="00CD3DA3">
        <w:rPr>
          <w:noProof/>
          <w:lang w:val="fr-FR"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6517356" wp14:editId="3DC283C8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3347A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CD3DA3">
        <w:rPr>
          <w:noProof/>
          <w:lang w:val="fr-FR" w:eastAsia="en-AU"/>
        </w:rPr>
        <w:drawing>
          <wp:anchor distT="0" distB="0" distL="114300" distR="114300" simplePos="0" relativeHeight="251660288" behindDoc="1" locked="0" layoutInCell="1" allowOverlap="1" wp14:anchorId="6A466BD1" wp14:editId="2AA31AC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BE3104" w14:paraId="4AD5EC28" w14:textId="77777777" w:rsidTr="00185F4A">
        <w:trPr>
          <w:trHeight w:val="1152"/>
        </w:trPr>
        <w:tc>
          <w:tcPr>
            <w:tcW w:w="2158" w:type="dxa"/>
          </w:tcPr>
          <w:p w14:paraId="27207FAC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4CEA97A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7486572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F687BC4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0660CE45" w14:textId="77777777" w:rsidR="002D2200" w:rsidRPr="00CD3DA3" w:rsidRDefault="002D2200">
            <w:pPr>
              <w:rPr>
                <w:lang w:val="fr-FR"/>
              </w:rPr>
            </w:pPr>
          </w:p>
        </w:tc>
      </w:tr>
      <w:tr w:rsidR="002D2200" w:rsidRPr="00CD3DA3" w14:paraId="288AF360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BD19220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1DF9611" w14:textId="6089B7AA" w:rsidR="002D2200" w:rsidRPr="00CD3DA3" w:rsidRDefault="003B230B" w:rsidP="00874FE7">
            <w:pPr>
              <w:pStyle w:val="Heading4"/>
              <w:rPr>
                <w:lang w:val="fr-FR"/>
              </w:rPr>
            </w:pPr>
            <w:r w:rsidRPr="00CD3DA3">
              <w:rPr>
                <w:lang w:val="fr-FR"/>
              </w:rPr>
              <w:t>Introduction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98CC5BE" w14:textId="77777777" w:rsidR="002D2200" w:rsidRPr="00CD3DA3" w:rsidRDefault="002D2200">
            <w:pPr>
              <w:rPr>
                <w:lang w:val="fr-FR"/>
              </w:rPr>
            </w:pPr>
          </w:p>
        </w:tc>
      </w:tr>
      <w:tr w:rsidR="002D2200" w:rsidRPr="00CD3DA3" w14:paraId="1927B7FD" w14:textId="77777777" w:rsidTr="00185F4A">
        <w:trPr>
          <w:trHeight w:val="311"/>
        </w:trPr>
        <w:tc>
          <w:tcPr>
            <w:tcW w:w="2158" w:type="dxa"/>
          </w:tcPr>
          <w:p w14:paraId="75A78343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66395EE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57B9737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164E4F6" w14:textId="77777777" w:rsidR="002D2200" w:rsidRPr="00CD3DA3" w:rsidRDefault="002D2200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66B06BE2" w14:textId="77777777" w:rsidR="002D2200" w:rsidRPr="00CD3DA3" w:rsidRDefault="002D2200">
            <w:pPr>
              <w:rPr>
                <w:lang w:val="fr-FR"/>
              </w:rPr>
            </w:pPr>
          </w:p>
        </w:tc>
      </w:tr>
      <w:tr w:rsidR="00E74B29" w:rsidRPr="00CD3DA3" w14:paraId="494899F9" w14:textId="77777777" w:rsidTr="00A6513A">
        <w:trPr>
          <w:trHeight w:val="35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3CA1431" w14:textId="77777777" w:rsidR="00E74B29" w:rsidRPr="00CD3DA3" w:rsidRDefault="00E74B29">
            <w:pPr>
              <w:rPr>
                <w:lang w:val="fr-FR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1A7566E2" w14:textId="77777777" w:rsidR="00E74B29" w:rsidRPr="00CD3DA3" w:rsidRDefault="00E74B29">
            <w:pPr>
              <w:rPr>
                <w:lang w:val="fr-FR"/>
              </w:rPr>
            </w:pPr>
          </w:p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4F89FBB" w14:textId="77777777" w:rsidR="00E74B29" w:rsidRPr="00CD3DA3" w:rsidRDefault="00E74B29" w:rsidP="00E74B29">
            <w:pPr>
              <w:rPr>
                <w:lang w:val="fr-FR"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114822D" w14:textId="77777777" w:rsidR="00E74B29" w:rsidRPr="00CD3DA3" w:rsidRDefault="00E74B29">
            <w:pPr>
              <w:rPr>
                <w:lang w:val="fr-FR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AD2EFDC" w14:textId="77777777" w:rsidR="00E74B29" w:rsidRPr="00CD3DA3" w:rsidRDefault="00E74B29">
            <w:pPr>
              <w:rPr>
                <w:lang w:val="fr-FR"/>
              </w:rPr>
            </w:pPr>
          </w:p>
        </w:tc>
      </w:tr>
      <w:tr w:rsidR="000E4641" w:rsidRPr="00BE3104" w14:paraId="523E67F4" w14:textId="77777777" w:rsidTr="00A6513A">
        <w:trPr>
          <w:trHeight w:val="1422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147B124" w14:textId="77777777" w:rsidR="000E4641" w:rsidRPr="00CD3DA3" w:rsidRDefault="000E4641">
            <w:pPr>
              <w:rPr>
                <w:lang w:val="fr-FR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366350BA" w14:textId="77777777" w:rsidR="000E4641" w:rsidRPr="00CD3DA3" w:rsidRDefault="000E4641">
            <w:pPr>
              <w:rPr>
                <w:lang w:val="fr-FR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1B1CAE37" w14:textId="77777777" w:rsidR="000E4641" w:rsidRPr="00CD3DA3" w:rsidRDefault="000E4641">
            <w:pPr>
              <w:rPr>
                <w:lang w:val="fr-FR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24088880" w14:textId="3CF96D88" w:rsidR="000E4641" w:rsidRPr="00CD3DA3" w:rsidRDefault="00CD3DA3" w:rsidP="00730280">
            <w:pPr>
              <w:pStyle w:val="Text"/>
              <w:rPr>
                <w:lang w:val="fr-FR"/>
              </w:rPr>
            </w:pPr>
            <w:r w:rsidRPr="00CD3DA3">
              <w:rPr>
                <w:lang w:val="fr-FR"/>
              </w:rPr>
              <w:t xml:space="preserve">Nous cherchons à </w:t>
            </w:r>
            <w:r w:rsidR="00730280">
              <w:rPr>
                <w:lang w:val="fr-FR"/>
              </w:rPr>
              <w:t>prédire quelles sociétés sont les plus susceptibles de passer à la carte Sodexo en appliquant une classification supervisée.</w:t>
            </w:r>
          </w:p>
        </w:tc>
        <w:tc>
          <w:tcPr>
            <w:tcW w:w="540" w:type="dxa"/>
            <w:shd w:val="clear" w:color="auto" w:fill="FFFFFF" w:themeFill="background1"/>
          </w:tcPr>
          <w:p w14:paraId="76695FA1" w14:textId="77777777" w:rsidR="000E4641" w:rsidRPr="00CD3DA3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386881E" w14:textId="77777777" w:rsidR="000E4641" w:rsidRPr="00CD3DA3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1B20BEA4" w14:textId="77777777" w:rsidR="000E4641" w:rsidRPr="00CD3DA3" w:rsidRDefault="000E4641">
            <w:pPr>
              <w:rPr>
                <w:lang w:val="fr-FR"/>
              </w:rPr>
            </w:pPr>
          </w:p>
        </w:tc>
      </w:tr>
      <w:tr w:rsidR="000E4641" w:rsidRPr="00BE3104" w14:paraId="1CE36611" w14:textId="77777777" w:rsidTr="00730280">
        <w:trPr>
          <w:trHeight w:val="273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F26D555" w14:textId="77777777" w:rsidR="000E4641" w:rsidRPr="00CD3DA3" w:rsidRDefault="000E4641">
            <w:pPr>
              <w:rPr>
                <w:lang w:val="fr-FR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FD2E19D" w14:textId="77777777" w:rsidR="000E4641" w:rsidRPr="00CD3DA3" w:rsidRDefault="000E4641">
            <w:pPr>
              <w:rPr>
                <w:lang w:val="fr-FR"/>
              </w:rPr>
            </w:pPr>
          </w:p>
        </w:tc>
        <w:tc>
          <w:tcPr>
            <w:tcW w:w="5401" w:type="dxa"/>
            <w:gridSpan w:val="5"/>
            <w:shd w:val="clear" w:color="auto" w:fill="FFFFFF" w:themeFill="background1"/>
          </w:tcPr>
          <w:p w14:paraId="682625AA" w14:textId="1E57EB4C" w:rsidR="000E4641" w:rsidRPr="00CD3DA3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A7FDE99" w14:textId="77777777" w:rsidR="000E4641" w:rsidRPr="00CD3DA3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368B6661" w14:textId="77777777" w:rsidR="000E4641" w:rsidRPr="00CD3DA3" w:rsidRDefault="000E4641">
            <w:pPr>
              <w:rPr>
                <w:lang w:val="fr-FR"/>
              </w:rPr>
            </w:pPr>
          </w:p>
        </w:tc>
      </w:tr>
    </w:tbl>
    <w:p w14:paraId="00BB9DEB" w14:textId="77777777" w:rsidR="002D2200" w:rsidRPr="00CD3DA3" w:rsidRDefault="002D2200">
      <w:pPr>
        <w:rPr>
          <w:lang w:val="fr-FR"/>
        </w:rPr>
      </w:pPr>
    </w:p>
    <w:p w14:paraId="38A5E7EF" w14:textId="66F327C9" w:rsidR="00E74B29" w:rsidRPr="00CD3DA3" w:rsidRDefault="00E74B29" w:rsidP="0048120C">
      <w:pPr>
        <w:pStyle w:val="GraphicAnchor"/>
        <w:rPr>
          <w:lang w:val="fr-FR"/>
        </w:rPr>
      </w:pPr>
    </w:p>
    <w:p w14:paraId="7486A031" w14:textId="6B4FC1A2" w:rsidR="003B230B" w:rsidRPr="00CD3DA3" w:rsidRDefault="003B230B">
      <w:pPr>
        <w:rPr>
          <w:lang w:val="fr-FR"/>
        </w:rPr>
      </w:pPr>
      <w:r w:rsidRPr="00CD3DA3">
        <w:rPr>
          <w:lang w:val="fr-FR"/>
        </w:rPr>
        <w:br w:type="page"/>
      </w:r>
    </w:p>
    <w:p w14:paraId="775098B7" w14:textId="77777777" w:rsidR="009C4716" w:rsidRDefault="009C4716" w:rsidP="009C4716">
      <w:pPr>
        <w:pStyle w:val="ListParagraph"/>
        <w:numPr>
          <w:ilvl w:val="0"/>
          <w:numId w:val="3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 xml:space="preserve">Importation du </w:t>
      </w:r>
      <w:proofErr w:type="spellStart"/>
      <w:r>
        <w:rPr>
          <w:b/>
          <w:bCs/>
          <w:lang w:val="fr-FR"/>
        </w:rPr>
        <w:t>dataset</w:t>
      </w:r>
      <w:proofErr w:type="spellEnd"/>
      <w:r>
        <w:rPr>
          <w:b/>
          <w:bCs/>
          <w:lang w:val="fr-FR"/>
        </w:rPr>
        <w:t xml:space="preserve"> sur notebook :</w:t>
      </w:r>
    </w:p>
    <w:p w14:paraId="20444D27" w14:textId="6CD660E8" w:rsidR="00B81844" w:rsidRPr="009C4716" w:rsidRDefault="00B81844" w:rsidP="009C4716">
      <w:pPr>
        <w:pStyle w:val="ListParagraph"/>
        <w:numPr>
          <w:ilvl w:val="0"/>
          <w:numId w:val="3"/>
        </w:numPr>
        <w:jc w:val="center"/>
        <w:rPr>
          <w:b/>
          <w:bCs/>
          <w:lang w:val="fr-FR"/>
        </w:rPr>
      </w:pPr>
      <w:r w:rsidRPr="00B81844">
        <w:rPr>
          <w:noProof/>
          <w:lang w:val="fr-FR"/>
        </w:rPr>
        <w:drawing>
          <wp:inline distT="0" distB="0" distL="0" distR="0" wp14:anchorId="577FD852" wp14:editId="4B28BD51">
            <wp:extent cx="6395029" cy="360194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4275" cy="36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562C" w14:textId="44685B31" w:rsidR="00B81844" w:rsidRDefault="00417BCB" w:rsidP="009C4716">
      <w:pPr>
        <w:jc w:val="center"/>
        <w:rPr>
          <w:lang w:val="fr-FR"/>
        </w:rPr>
      </w:pPr>
      <w:r w:rsidRPr="00417BCB">
        <w:rPr>
          <w:noProof/>
          <w:lang w:val="fr-FR"/>
        </w:rPr>
        <w:drawing>
          <wp:inline distT="0" distB="0" distL="0" distR="0" wp14:anchorId="290DFCBD" wp14:editId="6BBCC898">
            <wp:extent cx="6858000" cy="48271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7577" cy="483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6E5" w14:textId="22F349B5" w:rsidR="00417BCB" w:rsidRDefault="00AC11BF" w:rsidP="00B81844">
      <w:pPr>
        <w:rPr>
          <w:lang w:val="fr-FR"/>
        </w:rPr>
      </w:pPr>
      <w:r w:rsidRPr="00AC11BF">
        <w:rPr>
          <w:noProof/>
          <w:lang w:val="fr-FR"/>
        </w:rPr>
        <w:lastRenderedPageBreak/>
        <w:drawing>
          <wp:inline distT="0" distB="0" distL="0" distR="0" wp14:anchorId="20E30459" wp14:editId="6D925C7E">
            <wp:extent cx="6858000" cy="94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6903" w14:textId="49C8D60A" w:rsidR="00AC11BF" w:rsidRPr="009C4716" w:rsidRDefault="00AC11BF" w:rsidP="00AC11BF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9C4716">
        <w:rPr>
          <w:b/>
          <w:bCs/>
          <w:lang w:val="fr-FR"/>
        </w:rPr>
        <w:t>Exemple de normalisation de données :</w:t>
      </w:r>
    </w:p>
    <w:p w14:paraId="1F2B96B3" w14:textId="228589D8" w:rsidR="00AC11BF" w:rsidRDefault="00AC11BF" w:rsidP="009C4716">
      <w:pPr>
        <w:jc w:val="center"/>
        <w:rPr>
          <w:lang w:val="fr-FR"/>
        </w:rPr>
      </w:pPr>
      <w:r w:rsidRPr="00AC11BF">
        <w:rPr>
          <w:noProof/>
          <w:lang w:val="fr-FR"/>
        </w:rPr>
        <w:drawing>
          <wp:inline distT="0" distB="0" distL="0" distR="0" wp14:anchorId="03B2851A" wp14:editId="7ED73E7F">
            <wp:extent cx="6858000" cy="2708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F91C" w14:textId="11953418" w:rsidR="00AC11BF" w:rsidRPr="009C4716" w:rsidRDefault="00AC11BF" w:rsidP="00AC11BF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9C4716">
        <w:rPr>
          <w:b/>
          <w:bCs/>
          <w:lang w:val="fr-FR"/>
        </w:rPr>
        <w:t>Exemple de clustering :</w:t>
      </w:r>
    </w:p>
    <w:p w14:paraId="23FC373D" w14:textId="49899E54" w:rsidR="00AC11BF" w:rsidRDefault="00AC11BF" w:rsidP="009C4716">
      <w:pPr>
        <w:ind w:left="360"/>
        <w:jc w:val="center"/>
        <w:rPr>
          <w:lang w:val="fr-FR"/>
        </w:rPr>
      </w:pPr>
      <w:r w:rsidRPr="00AC11BF">
        <w:rPr>
          <w:noProof/>
          <w:lang w:val="fr-FR"/>
        </w:rPr>
        <w:drawing>
          <wp:inline distT="0" distB="0" distL="0" distR="0" wp14:anchorId="152768EF" wp14:editId="73095EE0">
            <wp:extent cx="6858000" cy="3763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4C3B" w14:textId="15098610" w:rsidR="00AC11BF" w:rsidRDefault="00AC11BF" w:rsidP="009C4716">
      <w:pPr>
        <w:ind w:left="360"/>
        <w:jc w:val="center"/>
        <w:rPr>
          <w:lang w:val="fr-FR"/>
        </w:rPr>
      </w:pPr>
      <w:r w:rsidRPr="00AC11BF">
        <w:rPr>
          <w:noProof/>
          <w:lang w:val="fr-FR"/>
        </w:rPr>
        <w:lastRenderedPageBreak/>
        <w:drawing>
          <wp:inline distT="0" distB="0" distL="0" distR="0" wp14:anchorId="7E431B8F" wp14:editId="08628662">
            <wp:extent cx="6858000" cy="2948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6CD" w14:textId="10C11D07" w:rsidR="00AC11BF" w:rsidRPr="00AC11BF" w:rsidRDefault="00AC11BF" w:rsidP="00AC11BF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AC11BF">
        <w:rPr>
          <w:b/>
          <w:bCs/>
          <w:lang w:val="fr-FR"/>
        </w:rPr>
        <w:t>Clustering sur les revenus :</w:t>
      </w:r>
    </w:p>
    <w:p w14:paraId="5899B1FA" w14:textId="69C43C2E" w:rsidR="00731F24" w:rsidRDefault="00AC11BF" w:rsidP="009C4716">
      <w:pPr>
        <w:ind w:left="360"/>
        <w:jc w:val="center"/>
        <w:rPr>
          <w:lang w:val="fr-FR"/>
        </w:rPr>
      </w:pPr>
      <w:r w:rsidRPr="00AC11BF">
        <w:rPr>
          <w:noProof/>
          <w:lang w:val="fr-FR"/>
        </w:rPr>
        <w:drawing>
          <wp:inline distT="0" distB="0" distL="0" distR="0" wp14:anchorId="640BA09B" wp14:editId="06D622AB">
            <wp:extent cx="6858000" cy="41459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DB1" w14:textId="1B7F81F5" w:rsidR="009C4716" w:rsidRDefault="009C4716">
      <w:pPr>
        <w:rPr>
          <w:lang w:val="fr-FR"/>
        </w:rPr>
      </w:pPr>
      <w:r>
        <w:rPr>
          <w:lang w:val="fr-FR"/>
        </w:rPr>
        <w:br w:type="page"/>
      </w:r>
    </w:p>
    <w:p w14:paraId="05A94CCE" w14:textId="77777777" w:rsidR="00731F24" w:rsidRDefault="00731F24">
      <w:pPr>
        <w:rPr>
          <w:lang w:val="fr-FR"/>
        </w:rPr>
      </w:pPr>
    </w:p>
    <w:p w14:paraId="2D8F33D5" w14:textId="1E708628" w:rsidR="00AC11BF" w:rsidRPr="009C4716" w:rsidRDefault="00731F24" w:rsidP="009C4716">
      <w:pPr>
        <w:pStyle w:val="ListParagraph"/>
        <w:numPr>
          <w:ilvl w:val="0"/>
          <w:numId w:val="2"/>
        </w:numPr>
        <w:rPr>
          <w:lang w:val="fr-FR"/>
        </w:rPr>
      </w:pPr>
      <w:r w:rsidRPr="009C4716">
        <w:rPr>
          <w:b/>
          <w:bCs/>
          <w:lang w:val="fr-FR"/>
        </w:rPr>
        <w:t xml:space="preserve">Calcul des recettes </w:t>
      </w:r>
      <w:r w:rsidR="009C4716" w:rsidRPr="009C4716">
        <w:rPr>
          <w:b/>
          <w:bCs/>
          <w:lang w:val="fr-FR"/>
        </w:rPr>
        <w:t>d</w:t>
      </w:r>
      <w:r w:rsidRPr="009C4716">
        <w:rPr>
          <w:b/>
          <w:bCs/>
          <w:lang w:val="fr-FR"/>
        </w:rPr>
        <w:t>es années 2020 et 2019 :</w:t>
      </w:r>
    </w:p>
    <w:p w14:paraId="7DB34032" w14:textId="1CDCA69F" w:rsidR="00AC11BF" w:rsidRDefault="00AC11BF" w:rsidP="009C4716">
      <w:pPr>
        <w:ind w:left="360"/>
        <w:jc w:val="center"/>
        <w:rPr>
          <w:lang w:val="fr-FR"/>
        </w:rPr>
      </w:pPr>
      <w:r w:rsidRPr="00AC11BF">
        <w:rPr>
          <w:noProof/>
          <w:lang w:val="fr-FR"/>
        </w:rPr>
        <w:drawing>
          <wp:inline distT="0" distB="0" distL="0" distR="0" wp14:anchorId="52BB472D" wp14:editId="0C1A8093">
            <wp:extent cx="6485861" cy="2691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3891" cy="26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C26F" w14:textId="77777777" w:rsidR="0097558B" w:rsidRPr="00731F24" w:rsidRDefault="0097558B" w:rsidP="0097558B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Représentation en fonction des recettes 2019 :</w:t>
      </w:r>
    </w:p>
    <w:p w14:paraId="54887BCD" w14:textId="1D5E5274" w:rsidR="00AC11BF" w:rsidRDefault="00AC11BF" w:rsidP="009C4716">
      <w:pPr>
        <w:pStyle w:val="ListParagraph"/>
        <w:jc w:val="center"/>
        <w:rPr>
          <w:lang w:val="fr-FR"/>
        </w:rPr>
      </w:pPr>
      <w:r w:rsidRPr="00AC11BF">
        <w:rPr>
          <w:noProof/>
          <w:lang w:val="fr-FR"/>
        </w:rPr>
        <w:drawing>
          <wp:inline distT="0" distB="0" distL="0" distR="0" wp14:anchorId="4B73C768" wp14:editId="2CBF14A4">
            <wp:extent cx="6336872" cy="3444804"/>
            <wp:effectExtent l="0" t="0" r="698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966" cy="34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FBCA" w14:textId="3A61B3D8" w:rsidR="0097558B" w:rsidRDefault="0097558B" w:rsidP="009C4716">
      <w:pPr>
        <w:pStyle w:val="ListParagraph"/>
        <w:jc w:val="center"/>
        <w:rPr>
          <w:lang w:val="fr-FR"/>
        </w:rPr>
      </w:pPr>
      <w:r w:rsidRPr="0097558B">
        <w:rPr>
          <w:noProof/>
          <w:lang w:val="fr-FR"/>
        </w:rPr>
        <w:lastRenderedPageBreak/>
        <w:drawing>
          <wp:inline distT="0" distB="0" distL="0" distR="0" wp14:anchorId="1A2AAD73" wp14:editId="3E672FE1">
            <wp:extent cx="5975498" cy="4430368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7107" cy="44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4261" w14:textId="17A48F3A" w:rsidR="0097558B" w:rsidRDefault="0097558B" w:rsidP="009C4716">
      <w:pPr>
        <w:pStyle w:val="ListParagraph"/>
        <w:jc w:val="center"/>
        <w:rPr>
          <w:lang w:val="fr-FR"/>
        </w:rPr>
      </w:pPr>
      <w:r w:rsidRPr="0097558B">
        <w:rPr>
          <w:noProof/>
          <w:lang w:val="fr-FR"/>
        </w:rPr>
        <w:drawing>
          <wp:inline distT="0" distB="0" distL="0" distR="0" wp14:anchorId="0ACC78B0" wp14:editId="19F039BE">
            <wp:extent cx="5996763" cy="4189095"/>
            <wp:effectExtent l="0" t="0" r="444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828" cy="42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F4D" w14:textId="652987A0" w:rsidR="0097558B" w:rsidRDefault="0097558B" w:rsidP="009C4716">
      <w:pPr>
        <w:pStyle w:val="ListParagraph"/>
        <w:jc w:val="center"/>
        <w:rPr>
          <w:lang w:val="fr-FR"/>
        </w:rPr>
      </w:pPr>
      <w:r w:rsidRPr="0097558B">
        <w:rPr>
          <w:noProof/>
          <w:lang w:val="fr-FR"/>
        </w:rPr>
        <w:lastRenderedPageBreak/>
        <w:drawing>
          <wp:inline distT="0" distB="0" distL="0" distR="0" wp14:anchorId="28063282" wp14:editId="124110AD">
            <wp:extent cx="6467475" cy="4162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E99C" w14:textId="0EB8D980" w:rsidR="0097558B" w:rsidRDefault="0097558B" w:rsidP="009C4716">
      <w:pPr>
        <w:pStyle w:val="ListParagraph"/>
        <w:jc w:val="center"/>
        <w:rPr>
          <w:lang w:val="fr-FR"/>
        </w:rPr>
      </w:pPr>
      <w:r w:rsidRPr="0097558B">
        <w:rPr>
          <w:noProof/>
          <w:lang w:val="fr-FR"/>
        </w:rPr>
        <w:drawing>
          <wp:inline distT="0" distB="0" distL="0" distR="0" wp14:anchorId="0842787E" wp14:editId="625FC296">
            <wp:extent cx="6438900" cy="361940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7246" cy="36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B4D3" w14:textId="77777777" w:rsidR="00705243" w:rsidRDefault="00705243" w:rsidP="0097558B">
      <w:pPr>
        <w:pStyle w:val="ListParagraph"/>
        <w:rPr>
          <w:lang w:val="fr-FR"/>
        </w:rPr>
      </w:pPr>
    </w:p>
    <w:p w14:paraId="647CB147" w14:textId="2556FBFC" w:rsidR="0097558B" w:rsidRDefault="0097558B" w:rsidP="009C4716">
      <w:pPr>
        <w:jc w:val="center"/>
        <w:rPr>
          <w:lang w:val="fr-FR"/>
        </w:rPr>
      </w:pPr>
      <w:r w:rsidRPr="0097558B">
        <w:rPr>
          <w:noProof/>
          <w:lang w:val="fr-FR"/>
        </w:rPr>
        <w:lastRenderedPageBreak/>
        <w:drawing>
          <wp:inline distT="0" distB="0" distL="0" distR="0" wp14:anchorId="1E500FCE" wp14:editId="296FDA56">
            <wp:extent cx="6438900" cy="2070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EA7" w14:textId="6A3198CA" w:rsidR="0097558B" w:rsidRPr="00705243" w:rsidRDefault="0097558B" w:rsidP="00705243">
      <w:pPr>
        <w:rPr>
          <w:lang w:val="fr-FR"/>
        </w:rPr>
      </w:pPr>
    </w:p>
    <w:p w14:paraId="784EA6DA" w14:textId="7DB76BF6" w:rsidR="0097558B" w:rsidRPr="00731F24" w:rsidRDefault="00705243" w:rsidP="0097558B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Fonction de training set en utilisant Gini :</w:t>
      </w:r>
    </w:p>
    <w:p w14:paraId="063A1AC2" w14:textId="29D05ABB" w:rsidR="00705243" w:rsidRDefault="00705243" w:rsidP="009C4716">
      <w:pPr>
        <w:pStyle w:val="ListParagraph"/>
        <w:jc w:val="center"/>
        <w:rPr>
          <w:lang w:val="fr-FR"/>
        </w:rPr>
      </w:pPr>
      <w:r w:rsidRPr="00705243">
        <w:rPr>
          <w:noProof/>
          <w:lang w:val="fr-FR"/>
        </w:rPr>
        <w:drawing>
          <wp:inline distT="0" distB="0" distL="0" distR="0" wp14:anchorId="6D5084FB" wp14:editId="183D9B9A">
            <wp:extent cx="6050943" cy="1816839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8739" cy="182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8F4D" w14:textId="4D25865C" w:rsidR="00705243" w:rsidRPr="00731F24" w:rsidRDefault="00705243" w:rsidP="00705243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 xml:space="preserve">Fonction de training set en utilisant </w:t>
      </w:r>
      <w:proofErr w:type="spellStart"/>
      <w:r w:rsidRPr="00731F24">
        <w:rPr>
          <w:b/>
          <w:bCs/>
          <w:lang w:val="fr-FR"/>
        </w:rPr>
        <w:t>entropy</w:t>
      </w:r>
      <w:proofErr w:type="spellEnd"/>
      <w:r w:rsidRPr="00731F24">
        <w:rPr>
          <w:b/>
          <w:bCs/>
          <w:lang w:val="fr-FR"/>
        </w:rPr>
        <w:t> :</w:t>
      </w:r>
    </w:p>
    <w:p w14:paraId="33A06172" w14:textId="2C096C88" w:rsidR="00731F24" w:rsidRDefault="00705243" w:rsidP="009C4716">
      <w:pPr>
        <w:pStyle w:val="ListParagraph"/>
        <w:jc w:val="center"/>
        <w:rPr>
          <w:lang w:val="fr-FR"/>
        </w:rPr>
      </w:pPr>
      <w:r w:rsidRPr="00705243">
        <w:rPr>
          <w:noProof/>
          <w:lang w:val="fr-FR"/>
        </w:rPr>
        <w:drawing>
          <wp:inline distT="0" distB="0" distL="0" distR="0" wp14:anchorId="1A363FB4" wp14:editId="0B717DE6">
            <wp:extent cx="5780598" cy="2241762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5180" cy="224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7A8C" w14:textId="77777777" w:rsidR="00731F24" w:rsidRDefault="00731F24">
      <w:pPr>
        <w:rPr>
          <w:lang w:val="fr-FR"/>
        </w:rPr>
      </w:pPr>
      <w:r>
        <w:rPr>
          <w:lang w:val="fr-FR"/>
        </w:rPr>
        <w:br w:type="page"/>
      </w:r>
    </w:p>
    <w:p w14:paraId="5E7BF25E" w14:textId="1809A339" w:rsidR="00705243" w:rsidRPr="00731F24" w:rsidRDefault="00705243" w:rsidP="00705243">
      <w:pPr>
        <w:pStyle w:val="ListParagraph"/>
        <w:rPr>
          <w:b/>
          <w:bCs/>
          <w:lang w:val="fr-FR"/>
        </w:rPr>
      </w:pPr>
      <w:r w:rsidRPr="00731F24">
        <w:rPr>
          <w:b/>
          <w:bCs/>
          <w:lang w:val="fr-FR"/>
        </w:rPr>
        <w:lastRenderedPageBreak/>
        <w:t>-Fonction de prédiction :</w:t>
      </w:r>
    </w:p>
    <w:p w14:paraId="44C77329" w14:textId="3588945A" w:rsidR="00705243" w:rsidRDefault="00705243" w:rsidP="009C4716">
      <w:pPr>
        <w:pStyle w:val="ListParagraph"/>
        <w:jc w:val="center"/>
        <w:rPr>
          <w:lang w:val="fr-FR"/>
        </w:rPr>
      </w:pPr>
      <w:r w:rsidRPr="00705243">
        <w:rPr>
          <w:noProof/>
          <w:lang w:val="fr-FR"/>
        </w:rPr>
        <w:drawing>
          <wp:inline distT="0" distB="0" distL="0" distR="0" wp14:anchorId="3DBF9DE2" wp14:editId="5AACE2E0">
            <wp:extent cx="6408751" cy="411336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5224" cy="41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0687" w14:textId="403836F6" w:rsidR="00705243" w:rsidRPr="00731F24" w:rsidRDefault="00705243" w:rsidP="00705243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Main</w:t>
      </w:r>
    </w:p>
    <w:p w14:paraId="47A14D30" w14:textId="71C27839" w:rsidR="00705243" w:rsidRDefault="00705243" w:rsidP="009C4716">
      <w:pPr>
        <w:pStyle w:val="ListParagraph"/>
        <w:jc w:val="center"/>
        <w:rPr>
          <w:lang w:val="fr-FR"/>
        </w:rPr>
      </w:pPr>
      <w:r w:rsidRPr="00705243">
        <w:rPr>
          <w:noProof/>
          <w:lang w:val="fr-FR"/>
        </w:rPr>
        <w:drawing>
          <wp:inline distT="0" distB="0" distL="0" distR="0" wp14:anchorId="56F140E3" wp14:editId="287442A0">
            <wp:extent cx="6225871" cy="4337336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7006" cy="434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0ED4" w14:textId="40F59A41" w:rsidR="00705243" w:rsidRPr="00731F24" w:rsidRDefault="00705243" w:rsidP="00705243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Résultat main :</w:t>
      </w:r>
    </w:p>
    <w:p w14:paraId="56900088" w14:textId="55641BBF" w:rsidR="00BE3104" w:rsidRDefault="00705243" w:rsidP="009C4716">
      <w:pPr>
        <w:pStyle w:val="ListParagraph"/>
        <w:jc w:val="center"/>
        <w:rPr>
          <w:lang w:val="fr-FR"/>
        </w:rPr>
      </w:pPr>
      <w:r w:rsidRPr="00705243">
        <w:rPr>
          <w:noProof/>
          <w:lang w:val="fr-FR"/>
        </w:rPr>
        <w:lastRenderedPageBreak/>
        <w:drawing>
          <wp:inline distT="0" distB="0" distL="0" distR="0" wp14:anchorId="12920C89" wp14:editId="4658CC2B">
            <wp:extent cx="3530379" cy="2785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2692" cy="27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4A05" w14:textId="77777777" w:rsidR="00BE3104" w:rsidRDefault="00BE3104">
      <w:pPr>
        <w:rPr>
          <w:lang w:val="fr-FR"/>
        </w:rPr>
      </w:pPr>
      <w:r>
        <w:rPr>
          <w:lang w:val="fr-FR"/>
        </w:rPr>
        <w:br w:type="page"/>
      </w:r>
    </w:p>
    <w:p w14:paraId="6FEF9641" w14:textId="77777777" w:rsidR="00705243" w:rsidRDefault="00705243" w:rsidP="009C4716">
      <w:pPr>
        <w:pStyle w:val="ListParagraph"/>
        <w:jc w:val="center"/>
        <w:rPr>
          <w:lang w:val="fr-FR"/>
        </w:rPr>
      </w:pPr>
    </w:p>
    <w:p w14:paraId="3FA55943" w14:textId="77777777" w:rsidR="00705243" w:rsidRPr="00731F24" w:rsidRDefault="00705243" w:rsidP="00705243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Arbre de décision du training set :</w:t>
      </w:r>
    </w:p>
    <w:p w14:paraId="47878B9C" w14:textId="353FE85B" w:rsidR="00BE3104" w:rsidRDefault="00705243" w:rsidP="009C4716">
      <w:pPr>
        <w:pStyle w:val="ListParagraph"/>
        <w:jc w:val="center"/>
        <w:rPr>
          <w:lang w:val="fr-FR"/>
        </w:rPr>
      </w:pPr>
      <w:r w:rsidRPr="0097558B">
        <w:rPr>
          <w:noProof/>
          <w:lang w:val="fr-FR"/>
        </w:rPr>
        <w:drawing>
          <wp:inline distT="0" distB="0" distL="0" distR="0" wp14:anchorId="489F6415" wp14:editId="06AAB670">
            <wp:extent cx="6282596" cy="84486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0167" cy="852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BC21" w14:textId="77777777" w:rsidR="00BE3104" w:rsidRDefault="00BE3104">
      <w:pPr>
        <w:rPr>
          <w:lang w:val="fr-FR"/>
        </w:rPr>
      </w:pPr>
      <w:r>
        <w:rPr>
          <w:lang w:val="fr-FR"/>
        </w:rPr>
        <w:br w:type="page"/>
      </w:r>
    </w:p>
    <w:p w14:paraId="1B1950DD" w14:textId="77777777" w:rsidR="00705243" w:rsidRDefault="00705243" w:rsidP="009C4716">
      <w:pPr>
        <w:pStyle w:val="ListParagraph"/>
        <w:jc w:val="center"/>
        <w:rPr>
          <w:lang w:val="fr-FR"/>
        </w:rPr>
      </w:pPr>
    </w:p>
    <w:p w14:paraId="1967FE98" w14:textId="33B6D735" w:rsidR="00705243" w:rsidRPr="00731F24" w:rsidRDefault="00731F24" w:rsidP="00731F24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Matrice de confusion et rapport de classification :</w:t>
      </w:r>
    </w:p>
    <w:p w14:paraId="5A7F95C0" w14:textId="59ACAFB2" w:rsidR="00BE3104" w:rsidRDefault="00731F24" w:rsidP="00BE3104">
      <w:pPr>
        <w:pStyle w:val="ListParagraph"/>
        <w:jc w:val="center"/>
        <w:rPr>
          <w:lang w:val="fr-FR"/>
        </w:rPr>
      </w:pPr>
      <w:r w:rsidRPr="00731F24">
        <w:rPr>
          <w:noProof/>
          <w:lang w:val="fr-FR"/>
        </w:rPr>
        <w:drawing>
          <wp:inline distT="0" distB="0" distL="0" distR="0" wp14:anchorId="1840DBAB" wp14:editId="79512BA6">
            <wp:extent cx="6715616" cy="27717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9829" cy="27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C9C" w14:textId="77777777" w:rsidR="00BE3104" w:rsidRDefault="00BE3104">
      <w:pPr>
        <w:rPr>
          <w:lang w:val="fr-FR"/>
        </w:rPr>
      </w:pPr>
      <w:r>
        <w:rPr>
          <w:lang w:val="fr-FR"/>
        </w:rPr>
        <w:br w:type="page"/>
      </w:r>
    </w:p>
    <w:p w14:paraId="60B34D63" w14:textId="77777777" w:rsidR="00731F24" w:rsidRDefault="00731F24" w:rsidP="00731F24">
      <w:pPr>
        <w:pStyle w:val="ListParagraph"/>
        <w:rPr>
          <w:lang w:val="fr-FR"/>
        </w:rPr>
      </w:pPr>
    </w:p>
    <w:p w14:paraId="3CCE3CA4" w14:textId="783BB96A" w:rsidR="00731F24" w:rsidRPr="00731F24" w:rsidRDefault="00731F24" w:rsidP="00731F24">
      <w:pPr>
        <w:pStyle w:val="ListParagraph"/>
        <w:numPr>
          <w:ilvl w:val="0"/>
          <w:numId w:val="2"/>
        </w:numPr>
        <w:rPr>
          <w:b/>
          <w:bCs/>
          <w:lang w:val="fr-FR"/>
        </w:rPr>
      </w:pPr>
      <w:r w:rsidRPr="00731F24">
        <w:rPr>
          <w:b/>
          <w:bCs/>
          <w:lang w:val="fr-FR"/>
        </w:rPr>
        <w:t>Arbre de décision final :</w:t>
      </w:r>
    </w:p>
    <w:p w14:paraId="137BDB1A" w14:textId="6510ADCA" w:rsidR="00731F24" w:rsidRPr="00731F24" w:rsidRDefault="00731F24" w:rsidP="00731F24">
      <w:pPr>
        <w:pStyle w:val="ListParagraph"/>
        <w:rPr>
          <w:lang w:val="fr-FR"/>
        </w:rPr>
      </w:pPr>
      <w:r w:rsidRPr="00731F24">
        <w:rPr>
          <w:noProof/>
          <w:lang w:val="fr-FR"/>
        </w:rPr>
        <w:drawing>
          <wp:inline distT="0" distB="0" distL="0" distR="0" wp14:anchorId="632C1A9D" wp14:editId="2F40D969">
            <wp:extent cx="6337190" cy="1053851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7704" cy="10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F24">
        <w:rPr>
          <w:noProof/>
        </w:rPr>
        <w:t xml:space="preserve"> </w:t>
      </w:r>
      <w:r w:rsidRPr="00731F24">
        <w:rPr>
          <w:noProof/>
          <w:lang w:val="fr-FR"/>
        </w:rPr>
        <w:drawing>
          <wp:inline distT="0" distB="0" distL="0" distR="0" wp14:anchorId="1521E7CD" wp14:editId="7528A5FA">
            <wp:extent cx="6300357" cy="760095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2805" cy="76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F24" w:rsidRPr="00731F24" w:rsidSect="00E74B29">
      <w:footerReference w:type="even" r:id="rId3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473ABD" w14:textId="77777777" w:rsidR="00AA1120" w:rsidRDefault="00AA1120" w:rsidP="00E74B29">
      <w:r>
        <w:separator/>
      </w:r>
    </w:p>
  </w:endnote>
  <w:endnote w:type="continuationSeparator" w:id="0">
    <w:p w14:paraId="213627DB" w14:textId="77777777" w:rsidR="00AA1120" w:rsidRDefault="00AA1120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EB2BA6F" w14:textId="77777777" w:rsidR="003B230B" w:rsidRDefault="003B230B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9A6FC8D" w14:textId="77777777" w:rsidR="003B230B" w:rsidRDefault="003B230B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C7336C" w14:textId="77777777" w:rsidR="00AA1120" w:rsidRDefault="00AA1120" w:rsidP="00E74B29">
      <w:r>
        <w:separator/>
      </w:r>
    </w:p>
  </w:footnote>
  <w:footnote w:type="continuationSeparator" w:id="0">
    <w:p w14:paraId="74D27F2C" w14:textId="77777777" w:rsidR="00AA1120" w:rsidRDefault="00AA1120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C03C1"/>
    <w:multiLevelType w:val="hybridMultilevel"/>
    <w:tmpl w:val="8154D958"/>
    <w:lvl w:ilvl="0" w:tplc="4ADEAFF2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37889"/>
    <w:multiLevelType w:val="hybridMultilevel"/>
    <w:tmpl w:val="6E8C6832"/>
    <w:lvl w:ilvl="0" w:tplc="B094C962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30B"/>
    <w:rsid w:val="00086FA5"/>
    <w:rsid w:val="000E4641"/>
    <w:rsid w:val="00140B6A"/>
    <w:rsid w:val="00141766"/>
    <w:rsid w:val="00151F66"/>
    <w:rsid w:val="00177F8D"/>
    <w:rsid w:val="00185F4A"/>
    <w:rsid w:val="002D2200"/>
    <w:rsid w:val="003B230B"/>
    <w:rsid w:val="0040564B"/>
    <w:rsid w:val="00417BCB"/>
    <w:rsid w:val="0048120C"/>
    <w:rsid w:val="004909D9"/>
    <w:rsid w:val="00521481"/>
    <w:rsid w:val="00665110"/>
    <w:rsid w:val="006709F1"/>
    <w:rsid w:val="006C60E6"/>
    <w:rsid w:val="00705243"/>
    <w:rsid w:val="00730280"/>
    <w:rsid w:val="00731F24"/>
    <w:rsid w:val="00837914"/>
    <w:rsid w:val="00874FE7"/>
    <w:rsid w:val="008F6D0C"/>
    <w:rsid w:val="00952F7D"/>
    <w:rsid w:val="0095496A"/>
    <w:rsid w:val="00962224"/>
    <w:rsid w:val="0097558B"/>
    <w:rsid w:val="009A38BA"/>
    <w:rsid w:val="009C4716"/>
    <w:rsid w:val="00A6513A"/>
    <w:rsid w:val="00AA1120"/>
    <w:rsid w:val="00AC11BF"/>
    <w:rsid w:val="00B43E11"/>
    <w:rsid w:val="00B81844"/>
    <w:rsid w:val="00BE3104"/>
    <w:rsid w:val="00C755AB"/>
    <w:rsid w:val="00CD3DA3"/>
    <w:rsid w:val="00D01B7B"/>
    <w:rsid w:val="00D263B6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FA089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B818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res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FE38C29-A1BE-417C-A6AB-EB250F6501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14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2021-01-03T12:27:00Z</dcterms:created>
  <dcterms:modified xsi:type="dcterms:W3CDTF">2021-01-03T13:16:00Z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